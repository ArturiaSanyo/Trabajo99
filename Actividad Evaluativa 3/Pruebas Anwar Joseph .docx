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1874" w14:textId="77777777" w:rsidR="00313394" w:rsidRPr="00313394" w:rsidRDefault="00313394" w:rsidP="00313394">
      <w:pPr>
        <w:jc w:val="center"/>
        <w:rPr>
          <w:sz w:val="40"/>
          <w:szCs w:val="40"/>
        </w:rPr>
      </w:pPr>
      <w:r w:rsidRPr="00313394">
        <w:rPr>
          <w:sz w:val="40"/>
          <w:szCs w:val="40"/>
        </w:rPr>
        <w:t>Anwar Joseph Palacios Bejarano</w:t>
      </w:r>
    </w:p>
    <w:p w14:paraId="0CA7F64E" w14:textId="77777777" w:rsidR="00313394" w:rsidRPr="00313394" w:rsidRDefault="00313394" w:rsidP="00313394">
      <w:pPr>
        <w:jc w:val="center"/>
        <w:rPr>
          <w:sz w:val="40"/>
          <w:szCs w:val="40"/>
        </w:rPr>
      </w:pPr>
    </w:p>
    <w:p w14:paraId="22A0D1D9" w14:textId="0D847440" w:rsidR="00313394" w:rsidRPr="00313394" w:rsidRDefault="00313394" w:rsidP="00313394">
      <w:pPr>
        <w:jc w:val="center"/>
        <w:rPr>
          <w:sz w:val="40"/>
          <w:szCs w:val="40"/>
        </w:rPr>
      </w:pPr>
      <w:r w:rsidRPr="00313394">
        <w:rPr>
          <w:sz w:val="40"/>
          <w:szCs w:val="40"/>
        </w:rPr>
        <w:t>Materia:</w:t>
      </w:r>
    </w:p>
    <w:p w14:paraId="0E9F3E90" w14:textId="666EB9A4" w:rsidR="00313394" w:rsidRPr="00313394" w:rsidRDefault="00313394" w:rsidP="00313394">
      <w:pPr>
        <w:jc w:val="center"/>
        <w:rPr>
          <w:sz w:val="40"/>
          <w:szCs w:val="40"/>
        </w:rPr>
      </w:pPr>
      <w:r>
        <w:rPr>
          <w:sz w:val="40"/>
          <w:szCs w:val="40"/>
        </w:rPr>
        <w:t>Programación Orientada a Objetos</w:t>
      </w:r>
    </w:p>
    <w:p w14:paraId="0E2FCDCB" w14:textId="77777777" w:rsidR="00313394" w:rsidRPr="00313394" w:rsidRDefault="00313394" w:rsidP="00313394">
      <w:pPr>
        <w:jc w:val="center"/>
        <w:rPr>
          <w:sz w:val="40"/>
          <w:szCs w:val="40"/>
        </w:rPr>
      </w:pPr>
    </w:p>
    <w:p w14:paraId="5AF6900E" w14:textId="5BC8629A" w:rsidR="00313394" w:rsidRPr="00313394" w:rsidRDefault="00313394" w:rsidP="00313394">
      <w:pPr>
        <w:jc w:val="center"/>
        <w:rPr>
          <w:sz w:val="40"/>
          <w:szCs w:val="40"/>
        </w:rPr>
      </w:pPr>
      <w:r w:rsidRPr="00313394">
        <w:rPr>
          <w:sz w:val="40"/>
          <w:szCs w:val="40"/>
        </w:rPr>
        <w:t>2</w:t>
      </w:r>
      <w:r>
        <w:rPr>
          <w:sz w:val="40"/>
          <w:szCs w:val="40"/>
        </w:rPr>
        <w:t>1</w:t>
      </w:r>
      <w:r w:rsidRPr="00313394">
        <w:rPr>
          <w:sz w:val="40"/>
          <w:szCs w:val="40"/>
        </w:rPr>
        <w:t>/05/2025</w:t>
      </w:r>
    </w:p>
    <w:p w14:paraId="4001427A" w14:textId="77777777" w:rsidR="00313394" w:rsidRPr="00313394" w:rsidRDefault="00313394" w:rsidP="00313394">
      <w:pPr>
        <w:jc w:val="center"/>
        <w:rPr>
          <w:sz w:val="40"/>
          <w:szCs w:val="40"/>
        </w:rPr>
      </w:pPr>
    </w:p>
    <w:p w14:paraId="0B60108D" w14:textId="77777777" w:rsidR="00313394" w:rsidRPr="00313394" w:rsidRDefault="00313394" w:rsidP="00313394">
      <w:pPr>
        <w:jc w:val="center"/>
        <w:rPr>
          <w:sz w:val="40"/>
          <w:szCs w:val="40"/>
        </w:rPr>
      </w:pPr>
    </w:p>
    <w:p w14:paraId="7F67969C" w14:textId="2D6C60B7" w:rsidR="00313394" w:rsidRPr="00313394" w:rsidRDefault="00313394" w:rsidP="00313394">
      <w:pPr>
        <w:jc w:val="center"/>
        <w:rPr>
          <w:sz w:val="40"/>
          <w:szCs w:val="40"/>
        </w:rPr>
      </w:pPr>
      <w:r w:rsidRPr="00313394">
        <w:rPr>
          <w:sz w:val="40"/>
          <w:szCs w:val="40"/>
        </w:rPr>
        <w:t>Universidad Cooperativa de Colombia</w:t>
      </w:r>
    </w:p>
    <w:p w14:paraId="4409D103" w14:textId="77777777" w:rsidR="00313394" w:rsidRPr="00313394" w:rsidRDefault="00313394" w:rsidP="00313394">
      <w:pPr>
        <w:jc w:val="center"/>
        <w:rPr>
          <w:sz w:val="40"/>
          <w:szCs w:val="40"/>
        </w:rPr>
      </w:pPr>
    </w:p>
    <w:p w14:paraId="47A4411F" w14:textId="77777777" w:rsidR="00313394" w:rsidRPr="00313394" w:rsidRDefault="00313394" w:rsidP="00313394">
      <w:pPr>
        <w:jc w:val="center"/>
        <w:rPr>
          <w:sz w:val="40"/>
          <w:szCs w:val="40"/>
        </w:rPr>
      </w:pPr>
    </w:p>
    <w:p w14:paraId="086CE825" w14:textId="317B94D3" w:rsidR="00E81978" w:rsidRDefault="00313394" w:rsidP="00313394">
      <w:pPr>
        <w:jc w:val="center"/>
        <w:rPr>
          <w:sz w:val="40"/>
          <w:szCs w:val="40"/>
        </w:rPr>
      </w:pPr>
      <w:r w:rsidRPr="00313394">
        <w:rPr>
          <w:sz w:val="40"/>
          <w:szCs w:val="40"/>
        </w:rPr>
        <w:t>2025</w:t>
      </w:r>
    </w:p>
    <w:p w14:paraId="6D092530" w14:textId="12E487AB" w:rsidR="00313394" w:rsidRDefault="00313394" w:rsidP="00313394">
      <w:pPr>
        <w:jc w:val="center"/>
        <w:rPr>
          <w:sz w:val="40"/>
          <w:szCs w:val="40"/>
        </w:rPr>
      </w:pPr>
    </w:p>
    <w:p w14:paraId="64356DE1" w14:textId="70C54ADE" w:rsidR="00313394" w:rsidRDefault="00313394" w:rsidP="00313394">
      <w:pPr>
        <w:jc w:val="center"/>
        <w:rPr>
          <w:sz w:val="40"/>
          <w:szCs w:val="40"/>
        </w:rPr>
      </w:pPr>
    </w:p>
    <w:p w14:paraId="39D683A8" w14:textId="77777777" w:rsidR="00313394" w:rsidRDefault="00313394" w:rsidP="00313394">
      <w:pPr>
        <w:ind w:firstLine="0"/>
        <w:jc w:val="both"/>
        <w:rPr>
          <w:sz w:val="40"/>
          <w:szCs w:val="40"/>
        </w:rPr>
      </w:pPr>
    </w:p>
    <w:p w14:paraId="7B3804E5" w14:textId="6F4EB72F" w:rsidR="00313394" w:rsidRDefault="00313394" w:rsidP="00313394">
      <w:pPr>
        <w:ind w:firstLine="0"/>
        <w:jc w:val="both"/>
      </w:pPr>
      <w:r w:rsidRPr="00313394">
        <w:rPr>
          <w:sz w:val="32"/>
          <w:szCs w:val="32"/>
        </w:rPr>
        <w:lastRenderedPageBreak/>
        <w:t xml:space="preserve">Descripción de la solución: </w:t>
      </w:r>
    </w:p>
    <w:p w14:paraId="728FDA49" w14:textId="48B7606B" w:rsidR="00313394" w:rsidRDefault="00313394" w:rsidP="00313394">
      <w:pPr>
        <w:spacing w:line="276" w:lineRule="auto"/>
        <w:ind w:firstLine="0"/>
        <w:jc w:val="both"/>
      </w:pPr>
      <w:r>
        <w:t>La solución se enfocó en construir un sistema de personajes para un juego de combate sencillo, con una arquitectura clara y fácil de entender. Se siguieron estos principios:</w:t>
      </w:r>
    </w:p>
    <w:p w14:paraId="3DFAD418" w14:textId="77777777" w:rsidR="00313394" w:rsidRDefault="00313394" w:rsidP="00313394">
      <w:pPr>
        <w:spacing w:line="276" w:lineRule="auto"/>
        <w:ind w:firstLine="0"/>
        <w:jc w:val="both"/>
      </w:pPr>
    </w:p>
    <w:p w14:paraId="4DF73E06" w14:textId="5AA773C9" w:rsidR="00313394" w:rsidRDefault="00313394" w:rsidP="00313394">
      <w:pPr>
        <w:spacing w:line="276" w:lineRule="auto"/>
        <w:ind w:firstLine="0"/>
        <w:jc w:val="both"/>
      </w:pPr>
      <w:r>
        <w:t>1-Simplicidad: Se eliminó lógica innecesaria, condicionales complicadas o estructuras redundantes.</w:t>
      </w:r>
    </w:p>
    <w:p w14:paraId="6511C267" w14:textId="77777777" w:rsidR="00313394" w:rsidRDefault="00313394" w:rsidP="00313394">
      <w:pPr>
        <w:spacing w:line="276" w:lineRule="auto"/>
        <w:ind w:firstLine="0"/>
        <w:jc w:val="both"/>
      </w:pPr>
    </w:p>
    <w:p w14:paraId="7D240BF5" w14:textId="755BE832" w:rsidR="00313394" w:rsidRDefault="00313394" w:rsidP="00313394">
      <w:pPr>
        <w:spacing w:line="276" w:lineRule="auto"/>
        <w:ind w:firstLine="0"/>
        <w:jc w:val="both"/>
      </w:pPr>
      <w:r>
        <w:t xml:space="preserve">2-Claridad: Se priorizó el uso de nombres comprensibles (por ejemplo, </w:t>
      </w:r>
      <w:proofErr w:type="spellStart"/>
      <w:proofErr w:type="gramStart"/>
      <w:r>
        <w:t>mostrarEstado</w:t>
      </w:r>
      <w:proofErr w:type="spellEnd"/>
      <w:r>
        <w:t>(</w:t>
      </w:r>
      <w:proofErr w:type="gramEnd"/>
      <w:r>
        <w:t xml:space="preserve">), </w:t>
      </w:r>
      <w:proofErr w:type="spellStart"/>
      <w:r>
        <w:t>recibirDanio</w:t>
      </w:r>
      <w:proofErr w:type="spellEnd"/>
      <w:r>
        <w:t xml:space="preserve">(), </w:t>
      </w:r>
      <w:proofErr w:type="spellStart"/>
      <w:r>
        <w:t>estaVivo</w:t>
      </w:r>
      <w:proofErr w:type="spellEnd"/>
      <w:r>
        <w:t>()).</w:t>
      </w:r>
    </w:p>
    <w:p w14:paraId="61E7ACE4" w14:textId="77777777" w:rsidR="00313394" w:rsidRDefault="00313394" w:rsidP="00313394">
      <w:pPr>
        <w:spacing w:line="276" w:lineRule="auto"/>
        <w:ind w:firstLine="0"/>
        <w:jc w:val="both"/>
      </w:pPr>
    </w:p>
    <w:p w14:paraId="6E63D050" w14:textId="0FE081DF" w:rsidR="00313394" w:rsidRDefault="00313394" w:rsidP="00313394">
      <w:pPr>
        <w:spacing w:line="276" w:lineRule="auto"/>
        <w:ind w:firstLine="0"/>
        <w:jc w:val="both"/>
      </w:pPr>
      <w:r>
        <w:t>3-Consistencia: Se mantuvo un formato similar en todas las clases, lo que facilita el mantenimiento del código.</w:t>
      </w:r>
    </w:p>
    <w:p w14:paraId="32E2EFBA" w14:textId="77777777" w:rsidR="00313394" w:rsidRDefault="00313394" w:rsidP="00313394">
      <w:pPr>
        <w:spacing w:line="276" w:lineRule="auto"/>
        <w:ind w:firstLine="0"/>
        <w:jc w:val="both"/>
      </w:pPr>
    </w:p>
    <w:p w14:paraId="11483214" w14:textId="148A0F3D" w:rsidR="00313394" w:rsidRDefault="00313394" w:rsidP="00313394">
      <w:pPr>
        <w:spacing w:line="276" w:lineRule="auto"/>
        <w:ind w:firstLine="0"/>
        <w:jc w:val="both"/>
      </w:pPr>
      <w:r>
        <w:t>4-Separación de responsabilidades: Cada clase representa a un tipo específico de personaje con sus atributos y métodos propios.</w:t>
      </w:r>
    </w:p>
    <w:p w14:paraId="0F775042" w14:textId="77777777" w:rsidR="00313394" w:rsidRDefault="00313394" w:rsidP="00313394">
      <w:pPr>
        <w:spacing w:line="276" w:lineRule="auto"/>
        <w:ind w:firstLine="0"/>
        <w:jc w:val="both"/>
      </w:pPr>
    </w:p>
    <w:p w14:paraId="60280FD2" w14:textId="7BF3D11D" w:rsidR="00313394" w:rsidRDefault="00313394" w:rsidP="00313394">
      <w:pPr>
        <w:spacing w:line="276" w:lineRule="auto"/>
        <w:ind w:firstLine="0"/>
        <w:jc w:val="both"/>
      </w:pPr>
    </w:p>
    <w:p w14:paraId="53AA3FF8" w14:textId="76A71648" w:rsidR="00313394" w:rsidRDefault="00313394" w:rsidP="00313394">
      <w:pPr>
        <w:spacing w:line="276" w:lineRule="auto"/>
        <w:ind w:firstLine="0"/>
        <w:jc w:val="both"/>
        <w:rPr>
          <w:sz w:val="32"/>
          <w:szCs w:val="32"/>
        </w:rPr>
      </w:pPr>
      <w:r w:rsidRPr="00313394">
        <w:rPr>
          <w:sz w:val="32"/>
          <w:szCs w:val="32"/>
        </w:rPr>
        <w:t>Análisis de los códigos y decisiones tomadas</w:t>
      </w:r>
      <w:r>
        <w:rPr>
          <w:sz w:val="32"/>
          <w:szCs w:val="32"/>
        </w:rPr>
        <w:t>:</w:t>
      </w:r>
    </w:p>
    <w:p w14:paraId="18A6F5D2" w14:textId="58314710" w:rsidR="00313394" w:rsidRDefault="00313394" w:rsidP="00313394">
      <w:pPr>
        <w:spacing w:line="276" w:lineRule="auto"/>
        <w:ind w:firstLine="0"/>
        <w:jc w:val="both"/>
        <w:rPr>
          <w:sz w:val="32"/>
          <w:szCs w:val="32"/>
        </w:rPr>
      </w:pPr>
    </w:p>
    <w:p w14:paraId="56234951" w14:textId="77777777" w:rsidR="00313394" w:rsidRDefault="00313394" w:rsidP="00313394">
      <w:pPr>
        <w:spacing w:line="276" w:lineRule="auto"/>
        <w:ind w:firstLine="0"/>
        <w:jc w:val="both"/>
      </w:pPr>
      <w:r w:rsidRPr="00313394">
        <w:rPr>
          <w:highlight w:val="cyan"/>
        </w:rPr>
        <w:t>1-Hechicero Arcano:</w:t>
      </w:r>
      <w:r>
        <w:t xml:space="preserve"> Se simplificó su lógica de hechizos: solo lanza un hechizo si tiene energía suficiente.</w:t>
      </w:r>
    </w:p>
    <w:p w14:paraId="75801F7B" w14:textId="1D5B5C0B" w:rsidR="00313394" w:rsidRDefault="00313394" w:rsidP="00313394">
      <w:pPr>
        <w:spacing w:line="276" w:lineRule="auto"/>
        <w:ind w:firstLine="0"/>
        <w:jc w:val="both"/>
      </w:pPr>
      <w:r>
        <w:t xml:space="preserve">-Se mantuvo el atributo </w:t>
      </w:r>
      <w:proofErr w:type="spellStart"/>
      <w:r>
        <w:t>nivelMagia</w:t>
      </w:r>
      <w:proofErr w:type="spellEnd"/>
      <w:r>
        <w:t xml:space="preserve"> para representar su poder mágico.</w:t>
      </w:r>
    </w:p>
    <w:p w14:paraId="1EBEEB73" w14:textId="54E6CD7D" w:rsidR="00313394" w:rsidRDefault="00313394" w:rsidP="00313394">
      <w:pPr>
        <w:spacing w:line="276" w:lineRule="auto"/>
        <w:ind w:firstLine="0"/>
        <w:jc w:val="both"/>
      </w:pPr>
    </w:p>
    <w:p w14:paraId="7D11D0A0" w14:textId="77777777" w:rsidR="00313394" w:rsidRDefault="00313394" w:rsidP="00313394">
      <w:pPr>
        <w:spacing w:line="276" w:lineRule="auto"/>
        <w:ind w:firstLine="0"/>
        <w:jc w:val="both"/>
      </w:pPr>
      <w:r w:rsidRPr="00313394">
        <w:rPr>
          <w:highlight w:val="cyan"/>
        </w:rPr>
        <w:t>2-Espartano:</w:t>
      </w:r>
      <w:r>
        <w:t xml:space="preserve"> Se usó un sistema de combate simple con daño aleatorio.</w:t>
      </w:r>
    </w:p>
    <w:p w14:paraId="2F7D8815" w14:textId="77777777" w:rsidR="00313394" w:rsidRDefault="00313394" w:rsidP="00313394">
      <w:pPr>
        <w:spacing w:line="276" w:lineRule="auto"/>
        <w:ind w:firstLine="0"/>
        <w:jc w:val="both"/>
      </w:pPr>
    </w:p>
    <w:p w14:paraId="356616CB" w14:textId="5643930C" w:rsidR="00313394" w:rsidRDefault="00313394" w:rsidP="00313394">
      <w:pPr>
        <w:spacing w:line="276" w:lineRule="auto"/>
        <w:ind w:firstLine="0"/>
        <w:jc w:val="both"/>
      </w:pPr>
      <w:r>
        <w:t>-Tiene vida, puede atacar y recibir daño, e imprime su estado.</w:t>
      </w:r>
    </w:p>
    <w:p w14:paraId="791588CB" w14:textId="4A2DCEA1" w:rsidR="00313394" w:rsidRDefault="00313394" w:rsidP="00313394">
      <w:pPr>
        <w:spacing w:line="276" w:lineRule="auto"/>
        <w:ind w:firstLine="0"/>
        <w:jc w:val="both"/>
      </w:pPr>
    </w:p>
    <w:p w14:paraId="082B361E" w14:textId="77777777" w:rsidR="00313394" w:rsidRDefault="00313394" w:rsidP="00313394">
      <w:pPr>
        <w:spacing w:line="276" w:lineRule="auto"/>
        <w:ind w:firstLine="0"/>
        <w:jc w:val="both"/>
      </w:pPr>
      <w:r w:rsidRPr="00313394">
        <w:rPr>
          <w:highlight w:val="cyan"/>
        </w:rPr>
        <w:t>3-Berseker:</w:t>
      </w:r>
      <w:r>
        <w:t xml:space="preserve"> Evolución del antiguo “Guerrero”.</w:t>
      </w:r>
    </w:p>
    <w:p w14:paraId="7CC7C6A1" w14:textId="77777777" w:rsidR="00313394" w:rsidRDefault="00313394" w:rsidP="00313394">
      <w:pPr>
        <w:spacing w:line="276" w:lineRule="auto"/>
        <w:ind w:firstLine="0"/>
        <w:jc w:val="both"/>
      </w:pPr>
    </w:p>
    <w:p w14:paraId="171C155D" w14:textId="429EAF1B" w:rsidR="00313394" w:rsidRDefault="00313394" w:rsidP="00313394">
      <w:pPr>
        <w:spacing w:line="276" w:lineRule="auto"/>
        <w:ind w:firstLine="0"/>
        <w:jc w:val="both"/>
      </w:pPr>
      <w:r>
        <w:t>-Tiene un atributo único: fuerza, que afecta su daño al atacar.</w:t>
      </w:r>
    </w:p>
    <w:p w14:paraId="2B6C4277" w14:textId="77777777" w:rsidR="00313394" w:rsidRDefault="00313394" w:rsidP="00313394">
      <w:pPr>
        <w:spacing w:line="276" w:lineRule="auto"/>
        <w:ind w:firstLine="0"/>
        <w:jc w:val="both"/>
      </w:pPr>
    </w:p>
    <w:p w14:paraId="5A5CCC21" w14:textId="27F4E6AB" w:rsidR="00313394" w:rsidRDefault="00313394" w:rsidP="00313394">
      <w:pPr>
        <w:spacing w:line="276" w:lineRule="auto"/>
        <w:ind w:firstLine="0"/>
        <w:jc w:val="both"/>
      </w:pPr>
      <w:r>
        <w:t xml:space="preserve">-Puede atacar a cualquier otro tipo de personaje (Espartano, </w:t>
      </w:r>
      <w:proofErr w:type="spellStart"/>
      <w:r>
        <w:t>HechiceroArcano</w:t>
      </w:r>
      <w:proofErr w:type="spellEnd"/>
      <w:r>
        <w:t>).</w:t>
      </w:r>
    </w:p>
    <w:p w14:paraId="79420389" w14:textId="748EA1AB" w:rsidR="00313394" w:rsidRDefault="00313394" w:rsidP="00313394">
      <w:pPr>
        <w:spacing w:line="276" w:lineRule="auto"/>
        <w:ind w:firstLine="0"/>
        <w:jc w:val="both"/>
      </w:pPr>
    </w:p>
    <w:p w14:paraId="5C0D7291" w14:textId="3914745C" w:rsidR="00313394" w:rsidRDefault="00313394" w:rsidP="00313394">
      <w:pPr>
        <w:spacing w:line="276" w:lineRule="auto"/>
        <w:ind w:firstLine="0"/>
        <w:jc w:val="both"/>
      </w:pPr>
      <w:r w:rsidRPr="00313394">
        <w:rPr>
          <w:highlight w:val="cyan"/>
        </w:rPr>
        <w:t>4-Main/Personajes:</w:t>
      </w:r>
      <w:r>
        <w:t xml:space="preserve"> Se crearon clases con el método </w:t>
      </w:r>
      <w:proofErr w:type="spellStart"/>
      <w:r>
        <w:t>main</w:t>
      </w:r>
      <w:proofErr w:type="spellEnd"/>
      <w:r>
        <w:t xml:space="preserve"> para poder simular batallas.</w:t>
      </w:r>
    </w:p>
    <w:p w14:paraId="0AF106C3" w14:textId="77777777" w:rsidR="00313394" w:rsidRDefault="00313394" w:rsidP="00313394">
      <w:pPr>
        <w:spacing w:line="276" w:lineRule="auto"/>
        <w:ind w:firstLine="0"/>
        <w:jc w:val="both"/>
      </w:pPr>
    </w:p>
    <w:p w14:paraId="5B9D1166" w14:textId="76C2D5D2" w:rsidR="00313394" w:rsidRDefault="00313394" w:rsidP="00313394">
      <w:pPr>
        <w:spacing w:line="276" w:lineRule="auto"/>
        <w:ind w:firstLine="0"/>
        <w:jc w:val="both"/>
      </w:pPr>
      <w:r>
        <w:t>Se mantuvo todo en un único archivo para lograr las pruebas simples.</w:t>
      </w:r>
    </w:p>
    <w:p w14:paraId="33B1567D" w14:textId="77777777" w:rsidR="00313394" w:rsidRDefault="00313394" w:rsidP="00313394">
      <w:pPr>
        <w:spacing w:line="276" w:lineRule="auto"/>
        <w:ind w:firstLine="0"/>
        <w:jc w:val="both"/>
      </w:pPr>
    </w:p>
    <w:p w14:paraId="1EDD038D" w14:textId="60C0CA2E" w:rsidR="00313394" w:rsidRDefault="00313394" w:rsidP="00313394">
      <w:pPr>
        <w:spacing w:line="276" w:lineRule="auto"/>
        <w:ind w:firstLine="0"/>
        <w:jc w:val="both"/>
      </w:pPr>
      <w:r>
        <w:t>Se muestran los estados antes y el después del combate para tener visibilidad de los efectos.</w:t>
      </w:r>
    </w:p>
    <w:p w14:paraId="5F1941F7" w14:textId="67049937" w:rsidR="00313394" w:rsidRDefault="00313394" w:rsidP="00313394">
      <w:pPr>
        <w:spacing w:line="276" w:lineRule="auto"/>
        <w:ind w:firstLine="0"/>
        <w:jc w:val="both"/>
      </w:pPr>
    </w:p>
    <w:p w14:paraId="3676AFD1" w14:textId="65BF5D45" w:rsidR="00313394" w:rsidRDefault="00313394" w:rsidP="00313394">
      <w:pPr>
        <w:spacing w:line="276" w:lineRule="auto"/>
        <w:ind w:firstLine="0"/>
        <w:jc w:val="both"/>
      </w:pPr>
      <w:r>
        <w:t>NOTA: Para todo esto busque basarme en GOD OFWAR ya que es uno de mis juegos favoritos y su temáticas y criaturas son interesantes, por eso existe el “</w:t>
      </w:r>
      <w:proofErr w:type="spellStart"/>
      <w:r>
        <w:t>Berserker</w:t>
      </w:r>
      <w:proofErr w:type="spellEnd"/>
      <w:r>
        <w:t>” y el “Espartano” a forma de referencia y alusión a la misma temática de</w:t>
      </w:r>
      <w:r w:rsidR="00A87A57">
        <w:t xml:space="preserve">l olimpo en Grecia </w:t>
      </w:r>
    </w:p>
    <w:p w14:paraId="796A1267" w14:textId="7D04D0A2" w:rsidR="00A87A57" w:rsidRDefault="00A87A57" w:rsidP="00313394">
      <w:pPr>
        <w:spacing w:line="276" w:lineRule="auto"/>
        <w:ind w:firstLine="0"/>
        <w:jc w:val="both"/>
      </w:pPr>
      <w:r>
        <w:rPr>
          <w:sz w:val="32"/>
          <w:szCs w:val="32"/>
        </w:rPr>
        <w:lastRenderedPageBreak/>
        <w:t xml:space="preserve">Pruebas: </w:t>
      </w:r>
      <w:r w:rsidRPr="00A87A57">
        <w:rPr>
          <w:highlight w:val="cyan"/>
        </w:rPr>
        <w:t xml:space="preserve">PRUEBA </w:t>
      </w:r>
      <w:r w:rsidR="003C5F09">
        <w:rPr>
          <w:highlight w:val="cyan"/>
        </w:rPr>
        <w:t>#</w:t>
      </w:r>
      <w:r w:rsidRPr="00A87A57">
        <w:rPr>
          <w:highlight w:val="cyan"/>
        </w:rPr>
        <w:t>1:</w:t>
      </w:r>
      <w:r w:rsidR="003C5F09">
        <w:t xml:space="preserve"> </w:t>
      </w:r>
    </w:p>
    <w:p w14:paraId="3CC4C419" w14:textId="41AFFFC3" w:rsidR="003C5F09" w:rsidRDefault="003C5F09" w:rsidP="00313394">
      <w:pPr>
        <w:spacing w:line="276" w:lineRule="auto"/>
        <w:ind w:firstLine="0"/>
        <w:jc w:val="both"/>
      </w:pPr>
      <w:r>
        <w:rPr>
          <w:noProof/>
        </w:rPr>
        <w:drawing>
          <wp:inline distT="0" distB="0" distL="0" distR="0" wp14:anchorId="33356534" wp14:editId="731881E6">
            <wp:extent cx="5730875" cy="3043897"/>
            <wp:effectExtent l="0" t="0" r="317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081" cy="30546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C5474E" w14:textId="754CFB81" w:rsidR="00A87A57" w:rsidRPr="00A87A57" w:rsidRDefault="003C5F09" w:rsidP="00313394">
      <w:pPr>
        <w:spacing w:line="276" w:lineRule="auto"/>
        <w:ind w:firstLine="0"/>
        <w:jc w:val="both"/>
      </w:pPr>
      <w:r w:rsidRPr="003C5F09">
        <w:drawing>
          <wp:inline distT="0" distB="0" distL="0" distR="0" wp14:anchorId="25596E43" wp14:editId="3C5CE6F1">
            <wp:extent cx="5731510" cy="2702560"/>
            <wp:effectExtent l="0" t="0" r="254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919C" w14:textId="77777777" w:rsidR="003C5F09" w:rsidRDefault="003C5F09" w:rsidP="00A87A57">
      <w:pPr>
        <w:tabs>
          <w:tab w:val="center" w:pos="4513"/>
        </w:tabs>
        <w:spacing w:line="276" w:lineRule="auto"/>
        <w:ind w:firstLine="0"/>
        <w:jc w:val="both"/>
      </w:pPr>
    </w:p>
    <w:p w14:paraId="7406D327" w14:textId="3FF9A5FE" w:rsidR="00A87A57" w:rsidRDefault="00A87A57" w:rsidP="00A87A57">
      <w:pPr>
        <w:tabs>
          <w:tab w:val="center" w:pos="4513"/>
        </w:tabs>
        <w:spacing w:line="276" w:lineRule="auto"/>
        <w:ind w:firstLine="0"/>
        <w:jc w:val="both"/>
      </w:pPr>
      <w:r>
        <w:t xml:space="preserve">Explicación: </w:t>
      </w:r>
      <w:r w:rsidR="003C5F09">
        <w:t xml:space="preserve">Aquí se está ejecutando el archivo </w:t>
      </w:r>
      <w:proofErr w:type="spellStart"/>
      <w:r w:rsidR="003C5F09">
        <w:t>Main</w:t>
      </w:r>
      <w:proofErr w:type="spellEnd"/>
    </w:p>
    <w:p w14:paraId="6761D20B" w14:textId="2EC3E8DB" w:rsidR="00F4302C" w:rsidRDefault="00F4302C" w:rsidP="00A87A57">
      <w:pPr>
        <w:tabs>
          <w:tab w:val="center" w:pos="4513"/>
        </w:tabs>
        <w:spacing w:line="276" w:lineRule="auto"/>
        <w:ind w:firstLine="0"/>
        <w:jc w:val="both"/>
      </w:pPr>
    </w:p>
    <w:p w14:paraId="2CC8F2E0" w14:textId="341A42A2" w:rsidR="00F4302C" w:rsidRDefault="00F4302C" w:rsidP="00A87A57">
      <w:pPr>
        <w:tabs>
          <w:tab w:val="center" w:pos="4513"/>
        </w:tabs>
        <w:spacing w:line="276" w:lineRule="auto"/>
        <w:ind w:firstLine="0"/>
        <w:jc w:val="both"/>
      </w:pPr>
    </w:p>
    <w:p w14:paraId="6E7B10B9" w14:textId="023D7B2D" w:rsidR="00F4302C" w:rsidRDefault="00F4302C" w:rsidP="00A87A57">
      <w:pPr>
        <w:tabs>
          <w:tab w:val="center" w:pos="4513"/>
        </w:tabs>
        <w:spacing w:line="276" w:lineRule="auto"/>
        <w:ind w:firstLine="0"/>
        <w:jc w:val="both"/>
      </w:pPr>
    </w:p>
    <w:p w14:paraId="0BAB2B77" w14:textId="40AF3DF6" w:rsidR="00F4302C" w:rsidRDefault="00F4302C" w:rsidP="00A87A57">
      <w:pPr>
        <w:tabs>
          <w:tab w:val="center" w:pos="4513"/>
        </w:tabs>
        <w:spacing w:line="276" w:lineRule="auto"/>
        <w:ind w:firstLine="0"/>
        <w:jc w:val="both"/>
      </w:pPr>
    </w:p>
    <w:p w14:paraId="1DE8ED03" w14:textId="0BD950CD" w:rsidR="00F4302C" w:rsidRDefault="00F4302C" w:rsidP="00A87A57">
      <w:pPr>
        <w:tabs>
          <w:tab w:val="center" w:pos="4513"/>
        </w:tabs>
        <w:spacing w:line="276" w:lineRule="auto"/>
        <w:ind w:firstLine="0"/>
        <w:jc w:val="both"/>
      </w:pPr>
    </w:p>
    <w:p w14:paraId="2AFD919B" w14:textId="5CC7A593" w:rsidR="00F4302C" w:rsidRDefault="00F4302C" w:rsidP="00A87A57">
      <w:pPr>
        <w:tabs>
          <w:tab w:val="center" w:pos="4513"/>
        </w:tabs>
        <w:spacing w:line="276" w:lineRule="auto"/>
        <w:ind w:firstLine="0"/>
        <w:jc w:val="both"/>
      </w:pPr>
    </w:p>
    <w:p w14:paraId="7227D011" w14:textId="7C6609F1" w:rsidR="00F4302C" w:rsidRDefault="00F4302C" w:rsidP="00A87A57">
      <w:pPr>
        <w:tabs>
          <w:tab w:val="center" w:pos="4513"/>
        </w:tabs>
        <w:spacing w:line="276" w:lineRule="auto"/>
        <w:ind w:firstLine="0"/>
        <w:jc w:val="both"/>
      </w:pPr>
    </w:p>
    <w:p w14:paraId="719866CC" w14:textId="7EAC90DF" w:rsidR="00F4302C" w:rsidRDefault="00F4302C" w:rsidP="00A87A57">
      <w:pPr>
        <w:tabs>
          <w:tab w:val="center" w:pos="4513"/>
        </w:tabs>
        <w:spacing w:line="276" w:lineRule="auto"/>
        <w:ind w:firstLine="0"/>
        <w:jc w:val="both"/>
      </w:pPr>
    </w:p>
    <w:p w14:paraId="3D3EC973" w14:textId="77777777" w:rsidR="00F4302C" w:rsidRDefault="00F4302C" w:rsidP="00A87A57">
      <w:pPr>
        <w:tabs>
          <w:tab w:val="center" w:pos="4513"/>
        </w:tabs>
        <w:spacing w:line="276" w:lineRule="auto"/>
        <w:ind w:firstLine="0"/>
        <w:jc w:val="both"/>
      </w:pPr>
    </w:p>
    <w:p w14:paraId="6A9C5A8B" w14:textId="5F96ECED" w:rsidR="00A87A57" w:rsidRDefault="00A87A57" w:rsidP="00A87A57">
      <w:pPr>
        <w:tabs>
          <w:tab w:val="center" w:pos="4513"/>
        </w:tabs>
        <w:spacing w:line="276" w:lineRule="auto"/>
        <w:ind w:firstLine="0"/>
        <w:jc w:val="both"/>
      </w:pPr>
    </w:p>
    <w:p w14:paraId="207D7960" w14:textId="4B6BE3F8" w:rsidR="00A87A57" w:rsidRDefault="00A87A57" w:rsidP="00A87A57">
      <w:pPr>
        <w:tabs>
          <w:tab w:val="center" w:pos="4513"/>
        </w:tabs>
        <w:spacing w:line="276" w:lineRule="auto"/>
        <w:ind w:firstLine="0"/>
        <w:jc w:val="both"/>
      </w:pPr>
    </w:p>
    <w:p w14:paraId="05159097" w14:textId="4DE8CC17" w:rsidR="00A87A57" w:rsidRDefault="00A87A57" w:rsidP="00A87A57">
      <w:pPr>
        <w:tabs>
          <w:tab w:val="center" w:pos="4513"/>
        </w:tabs>
        <w:spacing w:line="276" w:lineRule="auto"/>
        <w:ind w:firstLine="0"/>
        <w:jc w:val="both"/>
      </w:pPr>
      <w:r w:rsidRPr="00A87A57">
        <w:rPr>
          <w:highlight w:val="cyan"/>
        </w:rPr>
        <w:lastRenderedPageBreak/>
        <w:t>PRUEBA #2</w:t>
      </w:r>
      <w:r w:rsidR="00F4302C">
        <w:t>:</w:t>
      </w:r>
    </w:p>
    <w:p w14:paraId="76EA6FE9" w14:textId="1AD42A85" w:rsidR="00F4302C" w:rsidRDefault="00F4302C" w:rsidP="00A87A57">
      <w:pPr>
        <w:tabs>
          <w:tab w:val="center" w:pos="4513"/>
        </w:tabs>
        <w:spacing w:line="276" w:lineRule="auto"/>
        <w:ind w:firstLine="0"/>
        <w:jc w:val="both"/>
      </w:pPr>
    </w:p>
    <w:p w14:paraId="586FE0F2" w14:textId="072CEDDC" w:rsidR="00F4302C" w:rsidRDefault="00F4302C" w:rsidP="00A87A57">
      <w:pPr>
        <w:tabs>
          <w:tab w:val="center" w:pos="4513"/>
        </w:tabs>
        <w:spacing w:line="276" w:lineRule="auto"/>
        <w:ind w:firstLine="0"/>
        <w:jc w:val="both"/>
      </w:pPr>
      <w:r>
        <w:rPr>
          <w:noProof/>
        </w:rPr>
        <w:drawing>
          <wp:inline distT="0" distB="0" distL="0" distR="0" wp14:anchorId="6DDC8E6A" wp14:editId="733303FD">
            <wp:extent cx="5746115" cy="3325711"/>
            <wp:effectExtent l="0" t="0" r="6985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987" cy="33325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ADC898" w14:textId="77777777" w:rsidR="00F4302C" w:rsidRDefault="00F4302C" w:rsidP="00A87A57">
      <w:pPr>
        <w:tabs>
          <w:tab w:val="center" w:pos="4513"/>
        </w:tabs>
        <w:spacing w:line="276" w:lineRule="auto"/>
        <w:ind w:firstLine="0"/>
        <w:jc w:val="both"/>
      </w:pPr>
    </w:p>
    <w:p w14:paraId="01AED0BB" w14:textId="641697B4" w:rsidR="00A87A57" w:rsidRDefault="00F4302C" w:rsidP="00A87A57">
      <w:pPr>
        <w:tabs>
          <w:tab w:val="center" w:pos="4513"/>
        </w:tabs>
        <w:spacing w:line="276" w:lineRule="auto"/>
        <w:ind w:firstLine="0"/>
        <w:jc w:val="both"/>
      </w:pPr>
      <w:r>
        <w:rPr>
          <w:noProof/>
        </w:rPr>
        <w:drawing>
          <wp:inline distT="0" distB="0" distL="0" distR="0" wp14:anchorId="22E61EDC" wp14:editId="50F0D94D">
            <wp:extent cx="2788920" cy="396639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382" cy="39784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42B839" w14:textId="4EDBCE82" w:rsidR="00A87A57" w:rsidRDefault="00A87A57" w:rsidP="00313394">
      <w:pPr>
        <w:spacing w:line="276" w:lineRule="auto"/>
        <w:ind w:firstLine="0"/>
        <w:jc w:val="both"/>
      </w:pPr>
    </w:p>
    <w:p w14:paraId="620310E8" w14:textId="4F2F8E0C" w:rsidR="00B05156" w:rsidRDefault="00F4302C" w:rsidP="00313394">
      <w:pPr>
        <w:spacing w:line="276" w:lineRule="auto"/>
        <w:ind w:firstLine="0"/>
        <w:jc w:val="both"/>
      </w:pPr>
      <w:r>
        <w:t>Explicación: Combate entre los personajes y los resultados</w:t>
      </w:r>
    </w:p>
    <w:p w14:paraId="6E6937ED" w14:textId="77777777" w:rsidR="00F4302C" w:rsidRDefault="00F4302C" w:rsidP="00313394">
      <w:pPr>
        <w:spacing w:line="276" w:lineRule="auto"/>
        <w:ind w:firstLine="0"/>
        <w:jc w:val="both"/>
      </w:pPr>
    </w:p>
    <w:p w14:paraId="0B431CC0" w14:textId="77777777" w:rsidR="00B05156" w:rsidRPr="00A87A57" w:rsidRDefault="00B05156" w:rsidP="00313394">
      <w:pPr>
        <w:spacing w:line="276" w:lineRule="auto"/>
        <w:ind w:firstLine="0"/>
        <w:jc w:val="both"/>
      </w:pPr>
    </w:p>
    <w:sectPr w:rsidR="00B05156" w:rsidRPr="00A87A57" w:rsidSect="002C37BD"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1D6CE" w14:textId="77777777" w:rsidR="002F7E86" w:rsidRDefault="002F7E86">
      <w:pPr>
        <w:spacing w:line="240" w:lineRule="auto"/>
      </w:pPr>
      <w:r>
        <w:separator/>
      </w:r>
    </w:p>
    <w:p w14:paraId="6C6A7F84" w14:textId="77777777" w:rsidR="002F7E86" w:rsidRDefault="002F7E86"/>
  </w:endnote>
  <w:endnote w:type="continuationSeparator" w:id="0">
    <w:p w14:paraId="4F9142CE" w14:textId="77777777" w:rsidR="002F7E86" w:rsidRDefault="002F7E86">
      <w:pPr>
        <w:spacing w:line="240" w:lineRule="auto"/>
      </w:pPr>
      <w:r>
        <w:continuationSeparator/>
      </w:r>
    </w:p>
    <w:p w14:paraId="12BCACE9" w14:textId="77777777" w:rsidR="002F7E86" w:rsidRDefault="002F7E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7E6A4" w14:textId="77777777" w:rsidR="002F7E86" w:rsidRDefault="002F7E86">
      <w:pPr>
        <w:spacing w:line="240" w:lineRule="auto"/>
      </w:pPr>
      <w:r>
        <w:separator/>
      </w:r>
    </w:p>
    <w:p w14:paraId="43B7F86C" w14:textId="77777777" w:rsidR="002F7E86" w:rsidRDefault="002F7E86"/>
  </w:footnote>
  <w:footnote w:type="continuationSeparator" w:id="0">
    <w:p w14:paraId="46BB6742" w14:textId="77777777" w:rsidR="002F7E86" w:rsidRDefault="002F7E86">
      <w:pPr>
        <w:spacing w:line="240" w:lineRule="auto"/>
      </w:pPr>
      <w:r>
        <w:continuationSeparator/>
      </w:r>
    </w:p>
    <w:p w14:paraId="1E753495" w14:textId="77777777" w:rsidR="002F7E86" w:rsidRDefault="002F7E8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94"/>
    <w:rsid w:val="00004CE2"/>
    <w:rsid w:val="000D3F41"/>
    <w:rsid w:val="001F0C14"/>
    <w:rsid w:val="002B1EF5"/>
    <w:rsid w:val="002C37BD"/>
    <w:rsid w:val="002F7E86"/>
    <w:rsid w:val="00313394"/>
    <w:rsid w:val="00355DCA"/>
    <w:rsid w:val="003C5F09"/>
    <w:rsid w:val="00551A02"/>
    <w:rsid w:val="005534FA"/>
    <w:rsid w:val="005D3A03"/>
    <w:rsid w:val="006467CE"/>
    <w:rsid w:val="006E6B83"/>
    <w:rsid w:val="008002C0"/>
    <w:rsid w:val="00830316"/>
    <w:rsid w:val="00844E96"/>
    <w:rsid w:val="008C5323"/>
    <w:rsid w:val="009A6A3B"/>
    <w:rsid w:val="00A87A57"/>
    <w:rsid w:val="00AB5BA3"/>
    <w:rsid w:val="00AF2C87"/>
    <w:rsid w:val="00B05156"/>
    <w:rsid w:val="00B823AA"/>
    <w:rsid w:val="00BA45DB"/>
    <w:rsid w:val="00BF045E"/>
    <w:rsid w:val="00BF4184"/>
    <w:rsid w:val="00C0601E"/>
    <w:rsid w:val="00C31D30"/>
    <w:rsid w:val="00CD6E39"/>
    <w:rsid w:val="00CF6E91"/>
    <w:rsid w:val="00D85B68"/>
    <w:rsid w:val="00E6004D"/>
    <w:rsid w:val="00E81978"/>
    <w:rsid w:val="00EE654C"/>
    <w:rsid w:val="00F379B7"/>
    <w:rsid w:val="00F4302C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98458"/>
  <w15:chartTrackingRefBased/>
  <w15:docId w15:val="{6F0FD190-BAEC-4911-9782-DBB676E8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Ttulo1">
    <w:name w:val="heading 1"/>
    <w:basedOn w:val="Normal"/>
    <w:next w:val="Normal"/>
    <w:link w:val="Ttulo1C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4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aps/>
      <w:smallCaps w:val="0"/>
    </w:rPr>
  </w:style>
  <w:style w:type="character" w:styleId="Textodelmarcadordeposicin">
    <w:name w:val="Placeholder Text"/>
    <w:basedOn w:val="Fuentedeprrafopredeter"/>
    <w:uiPriority w:val="99"/>
    <w:semiHidden/>
    <w:rsid w:val="005D3A03"/>
    <w:rPr>
      <w:color w:val="404040" w:themeColor="text1" w:themeTint="BF"/>
    </w:rPr>
  </w:style>
  <w:style w:type="paragraph" w:styleId="Sinespaciado">
    <w:name w:val="No Spacing"/>
    <w:aliases w:val="No Indent"/>
    <w:uiPriority w:val="3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">
    <w:name w:val="Título 2 Car"/>
    <w:basedOn w:val="Fuentedeprrafopredeter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is">
    <w:name w:val="Emphasis"/>
    <w:basedOn w:val="Fuentedeprrafopredeter"/>
    <w:uiPriority w:val="4"/>
    <w:unhideWhenUsed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">
    <w:name w:val="Título 4 Car"/>
    <w:basedOn w:val="Fuentedeprrafopredeter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">
    <w:name w:val="Título 5 Car"/>
    <w:basedOn w:val="Fuentedeprrafopredeter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F2002"/>
    <w:rPr>
      <w:kern w:val="24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F2002"/>
    <w:rPr>
      <w:kern w:val="24"/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2002"/>
    <w:rPr>
      <w:kern w:val="24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2002"/>
    <w:rPr>
      <w:kern w:val="24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002C0"/>
    <w:pPr>
      <w:spacing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2C0"/>
    <w:rPr>
      <w:kern w:val="24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5"/>
    <w:unhideWhenUsed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39"/>
    <w:qFormat/>
    <w:pPr>
      <w:spacing w:before="240"/>
      <w:ind w:firstLine="0"/>
      <w:contextualSpacing/>
    </w:pPr>
  </w:style>
  <w:style w:type="table" w:styleId="Tablanormal1">
    <w:name w:val="Plain Table 1"/>
    <w:basedOn w:val="Tab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F2002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s-ES%7b496464C1-146A-47E7-872E-FB9380CDCBF0%7d\%7b965A9F34-87C8-44FC-BAB9-87EA59CF0C0C%7dtf03982351_win32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{1F557F86-9C50-44A9-8DEA-0DC88DF1A638}</b:Guid>
    <b:Title>Título del artículo</b:Title>
    <b:Year>Año</b:Year>
    <b:JournalName>Título del diario</b:JournalName>
    <b:Pages>Páginas desde - hasta</b:Pages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1</b:RefOrder>
  </b:Source>
  <b:Source>
    <b:Tag>Last</b:Tag>
    <b:SourceType>Book</b:SourceType>
    <b:Guid>{55FDDCE7-1BC5-4A9C-A8B0-C683C96516D6}</b:Guid>
    <b:Title>Título del libro</b:Title>
    <b:Year>Año</b:Year>
    <b:City>Nombre de la ciudad</b:City>
    <b:Publisher>Nombre del editor</b:Publisher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EDE72B4-B18C-4C50-A9D6-4B98EBA7F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{965A9F34-87C8-44FC-BAB9-87EA59CF0C0C}tf03982351_win32.dotx</Template>
  <TotalTime>56</TotalTime>
  <Pages>4</Pages>
  <Words>311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Anwar Palacios Bejarano</cp:lastModifiedBy>
  <cp:revision>3</cp:revision>
  <dcterms:created xsi:type="dcterms:W3CDTF">2025-05-22T03:15:00Z</dcterms:created>
  <dcterms:modified xsi:type="dcterms:W3CDTF">2025-05-23T15:38:00Z</dcterms:modified>
</cp:coreProperties>
</file>